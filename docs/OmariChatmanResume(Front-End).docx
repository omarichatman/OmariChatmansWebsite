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D7A9F" w14:textId="3D596F43" w:rsidR="00816216" w:rsidRPr="00073AEA" w:rsidRDefault="00073AEA" w:rsidP="00073AEA">
      <w:pPr>
        <w:pStyle w:val="Title"/>
        <w:jc w:val="center"/>
        <w:rPr>
          <w:color w:val="auto"/>
        </w:rPr>
      </w:pPr>
      <w:r>
        <w:rPr>
          <w:color w:val="auto"/>
        </w:rPr>
        <w:t>Omari Chatman</w:t>
      </w:r>
    </w:p>
    <w:p w14:paraId="5F65FC61" w14:textId="4AF3F10A" w:rsidR="00141A4C" w:rsidRDefault="00073AEA" w:rsidP="0040604E">
      <w:pPr>
        <w:spacing w:after="0"/>
        <w:jc w:val="center"/>
        <w:rPr>
          <w:color w:val="auto"/>
        </w:rPr>
      </w:pPr>
      <w:r>
        <w:rPr>
          <w:color w:val="auto"/>
        </w:rPr>
        <w:t>Sterling Heights, MI</w:t>
      </w:r>
      <w:r w:rsidR="00141A4C" w:rsidRPr="00073AEA">
        <w:rPr>
          <w:color w:val="auto"/>
        </w:rPr>
        <w:t> | </w:t>
      </w:r>
      <w:r>
        <w:rPr>
          <w:color w:val="auto"/>
        </w:rPr>
        <w:t>313-598-3489</w:t>
      </w:r>
      <w:r w:rsidR="00141A4C" w:rsidRPr="00073AEA">
        <w:rPr>
          <w:color w:val="auto"/>
        </w:rPr>
        <w:t> | </w:t>
      </w:r>
      <w:hyperlink r:id="rId8" w:history="1">
        <w:r w:rsidR="004F173B" w:rsidRPr="004F173B">
          <w:rPr>
            <w:rStyle w:val="Hyperlink"/>
            <w:color w:val="000000" w:themeColor="text1"/>
            <w:u w:val="none"/>
          </w:rPr>
          <w:t>omarichatman5@gmail.com</w:t>
        </w:r>
      </w:hyperlink>
      <w:r w:rsidR="004F173B">
        <w:rPr>
          <w:color w:val="auto"/>
        </w:rPr>
        <w:t xml:space="preserve"> | </w:t>
      </w:r>
      <w:r w:rsidR="004F173B" w:rsidRPr="004F173B">
        <w:rPr>
          <w:color w:val="auto"/>
        </w:rPr>
        <w:t>github.com/omarichatman</w:t>
      </w:r>
    </w:p>
    <w:p w14:paraId="0B72EDBE" w14:textId="77777777" w:rsidR="004F173B" w:rsidRPr="00073AEA" w:rsidRDefault="004F173B" w:rsidP="0040604E">
      <w:pPr>
        <w:spacing w:after="0"/>
        <w:jc w:val="center"/>
        <w:rPr>
          <w:color w:val="auto"/>
        </w:rPr>
      </w:pPr>
    </w:p>
    <w:sdt>
      <w:sdtPr>
        <w:rPr>
          <w:color w:val="auto"/>
        </w:rPr>
        <w:alias w:val="Education:"/>
        <w:tag w:val="Education:"/>
        <w:id w:val="807127995"/>
        <w:placeholder>
          <w:docPart w:val="77040DD36FC34D5B969969C8C9006AE2"/>
        </w:placeholder>
        <w:temporary/>
        <w:showingPlcHdr/>
        <w15:appearance w15:val="hidden"/>
      </w:sdtPr>
      <w:sdtEndPr/>
      <w:sdtContent>
        <w:p w14:paraId="38F810E4" w14:textId="77777777" w:rsidR="006270A9" w:rsidRPr="00073AEA" w:rsidRDefault="009D5933" w:rsidP="00F859E8">
          <w:pPr>
            <w:pStyle w:val="Heading1"/>
            <w:spacing w:before="0" w:after="0"/>
            <w:rPr>
              <w:color w:val="auto"/>
            </w:rPr>
          </w:pPr>
          <w:r w:rsidRPr="008F33F0">
            <w:rPr>
              <w:color w:val="auto"/>
              <w:u w:val="single"/>
            </w:rPr>
            <w:t>Education</w:t>
          </w:r>
        </w:p>
      </w:sdtContent>
    </w:sdt>
    <w:p w14:paraId="1FACC48F" w14:textId="29B2463F" w:rsidR="006270A9" w:rsidRPr="00073AEA" w:rsidRDefault="008925AE" w:rsidP="00F859E8">
      <w:pPr>
        <w:pStyle w:val="Heading2"/>
        <w:spacing w:before="0" w:after="0"/>
        <w:rPr>
          <w:color w:val="auto"/>
        </w:rPr>
      </w:pPr>
      <w:r>
        <w:rPr>
          <w:color w:val="auto"/>
        </w:rPr>
        <w:t>University of Michigan</w:t>
      </w:r>
      <w:r w:rsidR="009D5933" w:rsidRPr="00073AEA">
        <w:rPr>
          <w:color w:val="auto"/>
        </w:rPr>
        <w:t> |</w:t>
      </w:r>
      <w:r>
        <w:rPr>
          <w:color w:val="auto"/>
        </w:rPr>
        <w:t xml:space="preserve"> </w:t>
      </w:r>
      <w:r w:rsidR="0040604E">
        <w:rPr>
          <w:color w:val="auto"/>
        </w:rPr>
        <w:t>BACHELOR OF SCIENCE</w:t>
      </w:r>
      <w:r w:rsidR="009D5933" w:rsidRPr="00073AEA">
        <w:rPr>
          <w:color w:val="auto"/>
        </w:rPr>
        <w:t> | </w:t>
      </w:r>
      <w:r>
        <w:rPr>
          <w:color w:val="auto"/>
        </w:rPr>
        <w:t>2014 – EXP. April 2019</w:t>
      </w:r>
      <w:r w:rsidRPr="00073AEA">
        <w:rPr>
          <w:color w:val="auto"/>
        </w:rPr>
        <w:t> </w:t>
      </w:r>
    </w:p>
    <w:p w14:paraId="41FD7199" w14:textId="5497C8C0" w:rsidR="006270A9" w:rsidRPr="00073AEA" w:rsidRDefault="009D5933" w:rsidP="001B29CF">
      <w:pPr>
        <w:pStyle w:val="ListBullet"/>
        <w:rPr>
          <w:color w:val="auto"/>
        </w:rPr>
      </w:pPr>
      <w:r w:rsidRPr="00073AEA">
        <w:rPr>
          <w:color w:val="auto"/>
        </w:rPr>
        <w:t xml:space="preserve">Major: </w:t>
      </w:r>
      <w:r w:rsidR="008925AE">
        <w:rPr>
          <w:color w:val="auto"/>
        </w:rPr>
        <w:t>Computer Science</w:t>
      </w:r>
    </w:p>
    <w:p w14:paraId="32FBD7A5" w14:textId="0B25CAAF" w:rsidR="006270A9" w:rsidRPr="00073AEA" w:rsidRDefault="009D5933" w:rsidP="001B29CF">
      <w:pPr>
        <w:pStyle w:val="ListBullet"/>
        <w:rPr>
          <w:color w:val="auto"/>
        </w:rPr>
      </w:pPr>
      <w:r w:rsidRPr="00073AEA">
        <w:rPr>
          <w:color w:val="auto"/>
        </w:rPr>
        <w:t xml:space="preserve">Minor: </w:t>
      </w:r>
      <w:r w:rsidR="008925AE">
        <w:rPr>
          <w:color w:val="auto"/>
        </w:rPr>
        <w:t>African &amp; African American Studies</w:t>
      </w:r>
    </w:p>
    <w:p w14:paraId="028C9F59" w14:textId="52730CB4" w:rsidR="006270A9" w:rsidRDefault="009D5933" w:rsidP="0040604E">
      <w:pPr>
        <w:pStyle w:val="ListBullet"/>
        <w:spacing w:after="0"/>
        <w:rPr>
          <w:color w:val="auto"/>
        </w:rPr>
      </w:pPr>
      <w:r w:rsidRPr="00073AEA">
        <w:rPr>
          <w:color w:val="auto"/>
        </w:rPr>
        <w:t xml:space="preserve">Related </w:t>
      </w:r>
      <w:r w:rsidR="00C56756">
        <w:rPr>
          <w:color w:val="auto"/>
        </w:rPr>
        <w:t>C</w:t>
      </w:r>
      <w:r w:rsidRPr="00073AEA">
        <w:rPr>
          <w:color w:val="auto"/>
        </w:rPr>
        <w:t xml:space="preserve">oursework: </w:t>
      </w:r>
    </w:p>
    <w:p w14:paraId="2159DDA6" w14:textId="4B31C339" w:rsidR="00D40F3A" w:rsidRPr="00D40F3A" w:rsidRDefault="00D40F3A" w:rsidP="00D40F3A">
      <w:pPr>
        <w:pStyle w:val="ListBullet"/>
        <w:numPr>
          <w:ilvl w:val="1"/>
          <w:numId w:val="21"/>
        </w:numPr>
        <w:spacing w:after="0"/>
        <w:rPr>
          <w:color w:val="auto"/>
          <w:sz w:val="18"/>
          <w:szCs w:val="18"/>
        </w:rPr>
      </w:pPr>
      <w:r w:rsidRPr="00D40F3A">
        <w:rPr>
          <w:color w:val="auto"/>
          <w:sz w:val="18"/>
          <w:szCs w:val="18"/>
        </w:rPr>
        <w:t>Data Structures &amp; Algorithms / Discrete Structures I &amp; II</w:t>
      </w:r>
      <w:r w:rsidR="002A368E">
        <w:rPr>
          <w:color w:val="auto"/>
          <w:sz w:val="18"/>
          <w:szCs w:val="18"/>
        </w:rPr>
        <w:t xml:space="preserve"> / Operating Systems / Web</w:t>
      </w:r>
      <w:bookmarkStart w:id="0" w:name="_GoBack"/>
      <w:bookmarkEnd w:id="0"/>
      <w:r w:rsidR="002A368E">
        <w:rPr>
          <w:color w:val="auto"/>
          <w:sz w:val="18"/>
          <w:szCs w:val="18"/>
        </w:rPr>
        <w:t xml:space="preserve"> Technologies</w:t>
      </w:r>
    </w:p>
    <w:p w14:paraId="643F4CD0" w14:textId="62413469" w:rsidR="0043368B" w:rsidRPr="00531133" w:rsidRDefault="00D40F3A" w:rsidP="00531133">
      <w:pPr>
        <w:pStyle w:val="ListBullet"/>
        <w:numPr>
          <w:ilvl w:val="1"/>
          <w:numId w:val="21"/>
        </w:numPr>
        <w:spacing w:after="0"/>
        <w:rPr>
          <w:color w:val="auto"/>
          <w:sz w:val="18"/>
          <w:szCs w:val="18"/>
        </w:rPr>
      </w:pPr>
      <w:r w:rsidRPr="00D40F3A">
        <w:rPr>
          <w:color w:val="auto"/>
          <w:sz w:val="18"/>
          <w:szCs w:val="18"/>
        </w:rPr>
        <w:t>Java / Mobile Applications / C++ I &amp; II / Software Engineering</w:t>
      </w:r>
      <w:r w:rsidR="002A368E">
        <w:rPr>
          <w:color w:val="auto"/>
          <w:sz w:val="18"/>
          <w:szCs w:val="18"/>
        </w:rPr>
        <w:t xml:space="preserve"> / Programming Languages</w:t>
      </w:r>
    </w:p>
    <w:sdt>
      <w:sdtPr>
        <w:rPr>
          <w:color w:val="auto"/>
        </w:rPr>
        <w:alias w:val="Experience:"/>
        <w:tag w:val="Experience:"/>
        <w:id w:val="171684534"/>
        <w:placeholder>
          <w:docPart w:val="7977C58AB6A64A2CB1F9FA69BB83AD7F"/>
        </w:placeholder>
        <w:temporary/>
        <w:showingPlcHdr/>
        <w15:appearance w15:val="hidden"/>
      </w:sdtPr>
      <w:sdtEndPr/>
      <w:sdtContent>
        <w:p w14:paraId="73EE48A4" w14:textId="152B9384" w:rsidR="00D15CE0" w:rsidRPr="0040604E" w:rsidRDefault="008925AE" w:rsidP="0040604E">
          <w:pPr>
            <w:pStyle w:val="Heading1"/>
            <w:spacing w:before="0" w:after="0"/>
            <w:rPr>
              <w:color w:val="auto"/>
            </w:rPr>
          </w:pPr>
          <w:r w:rsidRPr="0040604E">
            <w:rPr>
              <w:color w:val="auto"/>
              <w:u w:val="single"/>
            </w:rPr>
            <w:t>Experience</w:t>
          </w:r>
        </w:p>
      </w:sdtContent>
    </w:sdt>
    <w:p w14:paraId="16CB77A7" w14:textId="2D1E32A1" w:rsidR="002A368E" w:rsidRPr="00605683" w:rsidRDefault="002A368E" w:rsidP="002A368E">
      <w:pPr>
        <w:pStyle w:val="Heading1"/>
        <w:spacing w:before="0" w:after="0"/>
        <w:rPr>
          <w:bCs/>
          <w:caps/>
          <w:color w:val="auto"/>
          <w:sz w:val="22"/>
          <w:szCs w:val="26"/>
        </w:rPr>
      </w:pPr>
      <w:r w:rsidRPr="002A368E">
        <w:rPr>
          <w:bCs/>
          <w:caps/>
          <w:color w:val="auto"/>
          <w:sz w:val="24"/>
          <w:szCs w:val="26"/>
        </w:rPr>
        <w:t xml:space="preserve">Class Scheduler | </w:t>
      </w:r>
      <w:r w:rsidRPr="002A368E">
        <w:rPr>
          <w:b w:val="0"/>
          <w:bCs/>
          <w:caps/>
          <w:color w:val="auto"/>
          <w:sz w:val="22"/>
          <w:szCs w:val="22"/>
        </w:rPr>
        <w:t xml:space="preserve">Android Developer | </w:t>
      </w:r>
      <w:r w:rsidRPr="002A368E">
        <w:rPr>
          <w:b w:val="0"/>
          <w:caps/>
          <w:color w:val="auto"/>
          <w:sz w:val="22"/>
          <w:szCs w:val="22"/>
        </w:rPr>
        <w:t>April 2018</w:t>
      </w:r>
    </w:p>
    <w:p w14:paraId="16BA11B2" w14:textId="77777777" w:rsidR="002A368E" w:rsidRDefault="002A368E" w:rsidP="002A368E">
      <w:pPr>
        <w:pStyle w:val="ListBullet"/>
        <w:rPr>
          <w:sz w:val="18"/>
          <w:szCs w:val="18"/>
        </w:rPr>
      </w:pPr>
      <w:r>
        <w:rPr>
          <w:sz w:val="18"/>
          <w:szCs w:val="18"/>
        </w:rPr>
        <w:t xml:space="preserve">This application allows user to schedule notifications and adding those the times to a selection of four classes. </w:t>
      </w:r>
    </w:p>
    <w:p w14:paraId="7B458CD6" w14:textId="77777777" w:rsidR="002A368E" w:rsidRPr="00531133" w:rsidRDefault="002A368E" w:rsidP="002A368E">
      <w:pPr>
        <w:pStyle w:val="ListBullet"/>
        <w:spacing w:after="0"/>
        <w:rPr>
          <w:sz w:val="18"/>
          <w:szCs w:val="18"/>
        </w:rPr>
      </w:pPr>
      <w:r>
        <w:rPr>
          <w:sz w:val="18"/>
          <w:szCs w:val="18"/>
        </w:rPr>
        <w:t>There is an options menu allows user to also change the text color of the notification. The application will take the users input to customize the classes professor, location and class name.</w:t>
      </w:r>
    </w:p>
    <w:p w14:paraId="186F7B66" w14:textId="77777777" w:rsidR="002A368E" w:rsidRPr="003B2E73" w:rsidRDefault="002A368E" w:rsidP="002A368E">
      <w:pPr>
        <w:pStyle w:val="ListBullet"/>
        <w:numPr>
          <w:ilvl w:val="0"/>
          <w:numId w:val="0"/>
        </w:numPr>
        <w:rPr>
          <w:sz w:val="18"/>
          <w:szCs w:val="18"/>
        </w:rPr>
      </w:pPr>
      <w:r>
        <w:rPr>
          <w:b/>
          <w:bCs/>
          <w:caps/>
          <w:color w:val="auto"/>
        </w:rPr>
        <w:t>Character selection</w:t>
      </w:r>
      <w:r w:rsidRPr="003B2E73">
        <w:rPr>
          <w:bCs/>
          <w:caps/>
          <w:color w:val="auto"/>
        </w:rPr>
        <w:t xml:space="preserve"> | </w:t>
      </w:r>
      <w:r>
        <w:rPr>
          <w:bCs/>
          <w:caps/>
          <w:color w:val="auto"/>
        </w:rPr>
        <w:t xml:space="preserve">Android </w:t>
      </w:r>
      <w:r w:rsidRPr="003B2E73">
        <w:rPr>
          <w:bCs/>
          <w:caps/>
          <w:color w:val="auto"/>
        </w:rPr>
        <w:t xml:space="preserve">Developer | </w:t>
      </w:r>
      <w:r>
        <w:rPr>
          <w:caps/>
          <w:color w:val="auto"/>
        </w:rPr>
        <w:t>March</w:t>
      </w:r>
      <w:r w:rsidRPr="003B2E73">
        <w:rPr>
          <w:caps/>
          <w:color w:val="auto"/>
        </w:rPr>
        <w:t xml:space="preserve"> 2018</w:t>
      </w:r>
    </w:p>
    <w:p w14:paraId="07DDA41E" w14:textId="77777777" w:rsidR="002A368E" w:rsidRDefault="002A368E" w:rsidP="002A368E">
      <w:pPr>
        <w:pStyle w:val="ListBullet"/>
        <w:spacing w:after="0"/>
        <w:rPr>
          <w:sz w:val="18"/>
          <w:szCs w:val="18"/>
        </w:rPr>
      </w:pPr>
      <w:r>
        <w:rPr>
          <w:sz w:val="18"/>
          <w:szCs w:val="18"/>
        </w:rPr>
        <w:t xml:space="preserve">Implemented a game character selection screen for an android app user. </w:t>
      </w:r>
    </w:p>
    <w:p w14:paraId="5CEDBEE1" w14:textId="77777777" w:rsidR="002A368E" w:rsidRPr="002A368E" w:rsidRDefault="002A368E" w:rsidP="002A368E">
      <w:pPr>
        <w:pStyle w:val="ListBullet"/>
        <w:spacing w:after="0"/>
        <w:rPr>
          <w:sz w:val="18"/>
          <w:szCs w:val="18"/>
        </w:rPr>
      </w:pPr>
      <w:r>
        <w:rPr>
          <w:sz w:val="18"/>
          <w:szCs w:val="18"/>
        </w:rPr>
        <w:t xml:space="preserve">Used sharedPreferences package, and multiple fragments to support different screen sizes and tablets. </w:t>
      </w:r>
    </w:p>
    <w:p w14:paraId="7078F93C" w14:textId="77777777" w:rsidR="002A368E" w:rsidRPr="002A368E" w:rsidRDefault="002A368E" w:rsidP="002A368E">
      <w:pPr>
        <w:pStyle w:val="Heading1"/>
        <w:spacing w:before="0" w:after="0"/>
        <w:rPr>
          <w:bCs/>
          <w:caps/>
          <w:color w:val="auto"/>
          <w:sz w:val="24"/>
          <w:szCs w:val="26"/>
        </w:rPr>
      </w:pPr>
      <w:r w:rsidRPr="002A368E">
        <w:rPr>
          <w:bCs/>
          <w:caps/>
          <w:color w:val="auto"/>
          <w:sz w:val="24"/>
          <w:szCs w:val="26"/>
        </w:rPr>
        <w:t xml:space="preserve">Slot Machine | </w:t>
      </w:r>
      <w:r w:rsidRPr="002A368E">
        <w:rPr>
          <w:b w:val="0"/>
          <w:bCs/>
          <w:caps/>
          <w:color w:val="auto"/>
          <w:sz w:val="22"/>
          <w:szCs w:val="22"/>
        </w:rPr>
        <w:t xml:space="preserve">Android Developer | </w:t>
      </w:r>
      <w:r w:rsidRPr="002A368E">
        <w:rPr>
          <w:b w:val="0"/>
          <w:caps/>
          <w:color w:val="auto"/>
          <w:sz w:val="22"/>
          <w:szCs w:val="22"/>
        </w:rPr>
        <w:t>February 2018</w:t>
      </w:r>
    </w:p>
    <w:p w14:paraId="6BFE582C" w14:textId="77777777" w:rsidR="002A368E" w:rsidRDefault="002A368E" w:rsidP="002A368E">
      <w:pPr>
        <w:pStyle w:val="ListBullet"/>
        <w:spacing w:after="0"/>
        <w:rPr>
          <w:sz w:val="18"/>
          <w:szCs w:val="18"/>
        </w:rPr>
      </w:pPr>
      <w:r w:rsidRPr="008F33F0">
        <w:rPr>
          <w:sz w:val="18"/>
          <w:szCs w:val="18"/>
        </w:rPr>
        <w:t>Implement a slot machine interface that can generate three random slot values and interact with a user’s given funds depending on the result.</w:t>
      </w:r>
    </w:p>
    <w:p w14:paraId="1789870C" w14:textId="77777777" w:rsidR="002A368E" w:rsidRDefault="002A368E" w:rsidP="002A368E">
      <w:pPr>
        <w:pStyle w:val="ListBullet"/>
        <w:rPr>
          <w:sz w:val="18"/>
          <w:szCs w:val="18"/>
        </w:rPr>
      </w:pPr>
      <w:r w:rsidRPr="008F33F0">
        <w:rPr>
          <w:sz w:val="18"/>
          <w:szCs w:val="18"/>
        </w:rPr>
        <w:t>Handle incorrect input and multiple screen sizes and Android version currently out.</w:t>
      </w:r>
    </w:p>
    <w:p w14:paraId="120EA2F7" w14:textId="77777777" w:rsidR="002A368E" w:rsidRDefault="002A368E" w:rsidP="002A368E">
      <w:pPr>
        <w:pStyle w:val="ListBullet"/>
        <w:spacing w:after="0"/>
        <w:rPr>
          <w:sz w:val="18"/>
          <w:szCs w:val="18"/>
        </w:rPr>
      </w:pPr>
      <w:r w:rsidRPr="008F33F0">
        <w:rPr>
          <w:sz w:val="18"/>
          <w:szCs w:val="18"/>
        </w:rPr>
        <w:t>Continuously discover, evaluate, and implement new technologies to maximize development efficiency</w:t>
      </w:r>
    </w:p>
    <w:p w14:paraId="4F2E91C2" w14:textId="1AF054F6" w:rsidR="00D15CE0" w:rsidRPr="00D15CE0" w:rsidRDefault="00D15CE0" w:rsidP="002A368E">
      <w:pPr>
        <w:pStyle w:val="Heading1"/>
        <w:spacing w:before="0" w:after="0"/>
        <w:rPr>
          <w:bCs/>
          <w:caps/>
          <w:color w:val="auto"/>
          <w:sz w:val="24"/>
          <w:szCs w:val="26"/>
        </w:rPr>
      </w:pPr>
      <w:r w:rsidRPr="00605683">
        <w:rPr>
          <w:bCs/>
          <w:caps/>
          <w:color w:val="auto"/>
          <w:sz w:val="22"/>
          <w:szCs w:val="26"/>
        </w:rPr>
        <w:t xml:space="preserve">Big A's Food Truck | </w:t>
      </w:r>
      <w:r w:rsidRPr="00605683">
        <w:rPr>
          <w:b w:val="0"/>
          <w:bCs/>
          <w:caps/>
          <w:color w:val="auto"/>
          <w:sz w:val="20"/>
          <w:szCs w:val="22"/>
        </w:rPr>
        <w:t xml:space="preserve">Lead Front-End Developer | </w:t>
      </w:r>
      <w:r w:rsidRPr="00605683">
        <w:rPr>
          <w:b w:val="0"/>
          <w:caps/>
          <w:color w:val="auto"/>
          <w:sz w:val="20"/>
          <w:szCs w:val="22"/>
        </w:rPr>
        <w:t>May 2017 - Jul</w:t>
      </w:r>
      <w:r w:rsidR="00357E1E" w:rsidRPr="00605683">
        <w:rPr>
          <w:b w:val="0"/>
          <w:caps/>
          <w:color w:val="auto"/>
          <w:sz w:val="20"/>
          <w:szCs w:val="22"/>
        </w:rPr>
        <w:t>y</w:t>
      </w:r>
      <w:r w:rsidRPr="00605683">
        <w:rPr>
          <w:b w:val="0"/>
          <w:caps/>
          <w:color w:val="auto"/>
          <w:sz w:val="20"/>
          <w:szCs w:val="22"/>
        </w:rPr>
        <w:t xml:space="preserve"> 2017</w:t>
      </w:r>
    </w:p>
    <w:p w14:paraId="489A999D" w14:textId="77777777" w:rsidR="00D15CE0" w:rsidRPr="002E3E7A" w:rsidRDefault="00D15CE0" w:rsidP="00D15CE0">
      <w:pPr>
        <w:pStyle w:val="ListBullet"/>
        <w:rPr>
          <w:sz w:val="18"/>
          <w:szCs w:val="18"/>
        </w:rPr>
      </w:pPr>
      <w:r w:rsidRPr="002E3E7A">
        <w:rPr>
          <w:sz w:val="18"/>
          <w:szCs w:val="18"/>
        </w:rPr>
        <w:t>Incorporate technical considerations into web site design plans, such as budgets, equipment, performance requirements, or legal issues including accessibility and privacy.</w:t>
      </w:r>
    </w:p>
    <w:p w14:paraId="6E040994" w14:textId="1B24939F" w:rsidR="00D15CE0" w:rsidRPr="002E3E7A" w:rsidRDefault="00D15CE0" w:rsidP="002A368E">
      <w:pPr>
        <w:pStyle w:val="ListBullet"/>
        <w:spacing w:after="0"/>
        <w:rPr>
          <w:sz w:val="18"/>
          <w:szCs w:val="18"/>
        </w:rPr>
      </w:pPr>
      <w:r w:rsidRPr="002E3E7A">
        <w:rPr>
          <w:sz w:val="18"/>
          <w:szCs w:val="18"/>
        </w:rPr>
        <w:t>Provide clear, detailed descriptions of web site specifications such as product features, activities, software, communication protocols, programming languages, and operating systems software and hardware.</w:t>
      </w:r>
    </w:p>
    <w:p w14:paraId="4702E910" w14:textId="5B1AF484" w:rsidR="00493F79" w:rsidRPr="00605683" w:rsidRDefault="00493F79" w:rsidP="002A368E">
      <w:pPr>
        <w:pStyle w:val="Heading1"/>
        <w:spacing w:before="0" w:after="0"/>
        <w:rPr>
          <w:bCs/>
          <w:caps/>
          <w:color w:val="auto"/>
          <w:sz w:val="22"/>
          <w:szCs w:val="26"/>
        </w:rPr>
      </w:pPr>
      <w:r w:rsidRPr="00605683">
        <w:rPr>
          <w:bCs/>
          <w:caps/>
          <w:color w:val="auto"/>
          <w:sz w:val="22"/>
          <w:szCs w:val="26"/>
        </w:rPr>
        <w:t xml:space="preserve">Personal Portfolio Website | </w:t>
      </w:r>
      <w:r w:rsidRPr="00605683">
        <w:rPr>
          <w:b w:val="0"/>
          <w:bCs/>
          <w:caps/>
          <w:color w:val="auto"/>
          <w:sz w:val="20"/>
          <w:szCs w:val="22"/>
        </w:rPr>
        <w:t xml:space="preserve">Lead Front-End Developer | </w:t>
      </w:r>
      <w:r w:rsidRPr="00605683">
        <w:rPr>
          <w:b w:val="0"/>
          <w:caps/>
          <w:color w:val="auto"/>
          <w:sz w:val="20"/>
          <w:szCs w:val="22"/>
        </w:rPr>
        <w:t>September 2017</w:t>
      </w:r>
    </w:p>
    <w:p w14:paraId="55B3E639" w14:textId="13151B18" w:rsidR="00493F79" w:rsidRPr="002E3E7A" w:rsidRDefault="00493F79" w:rsidP="00D40F3A">
      <w:pPr>
        <w:pStyle w:val="ListBullet"/>
        <w:spacing w:after="0"/>
        <w:rPr>
          <w:sz w:val="18"/>
          <w:szCs w:val="18"/>
        </w:rPr>
      </w:pPr>
      <w:r w:rsidRPr="002E3E7A">
        <w:rPr>
          <w:sz w:val="18"/>
          <w:szCs w:val="18"/>
        </w:rPr>
        <w:t>Perform or direct web site updates.</w:t>
      </w:r>
    </w:p>
    <w:p w14:paraId="38529069" w14:textId="3C13FED1" w:rsidR="008925AE" w:rsidRPr="002E3E7A" w:rsidRDefault="00493F79" w:rsidP="002A368E">
      <w:pPr>
        <w:pStyle w:val="ListBullet"/>
        <w:spacing w:after="0"/>
        <w:rPr>
          <w:sz w:val="18"/>
          <w:szCs w:val="18"/>
        </w:rPr>
      </w:pPr>
      <w:r w:rsidRPr="002E3E7A">
        <w:rPr>
          <w:sz w:val="18"/>
          <w:szCs w:val="18"/>
        </w:rPr>
        <w:t>Provide clear, detailed descriptions of web site specifications such as product features, activities, software, communication protocols, programming languages, and operating systems software and hardware.</w:t>
      </w:r>
    </w:p>
    <w:p w14:paraId="63999D61" w14:textId="3714480B" w:rsidR="00300DAF" w:rsidRPr="00605683" w:rsidRDefault="00300DAF" w:rsidP="002A368E">
      <w:pPr>
        <w:pStyle w:val="Heading1"/>
        <w:spacing w:before="0" w:after="0"/>
        <w:rPr>
          <w:bCs/>
          <w:caps/>
          <w:color w:val="auto"/>
          <w:sz w:val="22"/>
          <w:szCs w:val="26"/>
        </w:rPr>
      </w:pPr>
      <w:r w:rsidRPr="00605683">
        <w:rPr>
          <w:bCs/>
          <w:caps/>
          <w:color w:val="auto"/>
          <w:sz w:val="22"/>
          <w:szCs w:val="26"/>
        </w:rPr>
        <w:t>H&amp;M Co.</w:t>
      </w:r>
      <w:r w:rsidR="004721AF" w:rsidRPr="00605683">
        <w:rPr>
          <w:bCs/>
          <w:caps/>
          <w:color w:val="auto"/>
          <w:sz w:val="22"/>
          <w:szCs w:val="26"/>
        </w:rPr>
        <w:t xml:space="preserve"> </w:t>
      </w:r>
      <w:r w:rsidRPr="00605683">
        <w:rPr>
          <w:bCs/>
          <w:caps/>
          <w:color w:val="auto"/>
          <w:sz w:val="22"/>
          <w:szCs w:val="26"/>
        </w:rPr>
        <w:t xml:space="preserve">| </w:t>
      </w:r>
      <w:r w:rsidRPr="00605683">
        <w:rPr>
          <w:b w:val="0"/>
          <w:bCs/>
          <w:caps/>
          <w:color w:val="auto"/>
          <w:sz w:val="20"/>
          <w:szCs w:val="22"/>
        </w:rPr>
        <w:t xml:space="preserve">Sales Advisor| </w:t>
      </w:r>
      <w:r w:rsidRPr="00605683">
        <w:rPr>
          <w:b w:val="0"/>
          <w:caps/>
          <w:color w:val="auto"/>
          <w:sz w:val="20"/>
          <w:szCs w:val="22"/>
        </w:rPr>
        <w:t xml:space="preserve">november 2015 </w:t>
      </w:r>
      <w:r w:rsidR="000A02CA">
        <w:rPr>
          <w:b w:val="0"/>
          <w:caps/>
          <w:color w:val="auto"/>
          <w:sz w:val="20"/>
          <w:szCs w:val="22"/>
        </w:rPr>
        <w:t>–</w:t>
      </w:r>
      <w:r w:rsidRPr="00605683">
        <w:rPr>
          <w:b w:val="0"/>
          <w:caps/>
          <w:color w:val="auto"/>
          <w:sz w:val="20"/>
          <w:szCs w:val="22"/>
        </w:rPr>
        <w:t xml:space="preserve"> </w:t>
      </w:r>
      <w:r w:rsidR="000A02CA">
        <w:rPr>
          <w:b w:val="0"/>
          <w:caps/>
          <w:color w:val="auto"/>
          <w:sz w:val="20"/>
          <w:szCs w:val="22"/>
        </w:rPr>
        <w:t>JunE 2018</w:t>
      </w:r>
    </w:p>
    <w:p w14:paraId="6CBFB968" w14:textId="77777777" w:rsidR="00D40F3A" w:rsidRPr="00D40F3A" w:rsidRDefault="00D40F3A" w:rsidP="002A368E">
      <w:pPr>
        <w:pStyle w:val="ListBullet"/>
        <w:spacing w:after="0"/>
        <w:rPr>
          <w:sz w:val="18"/>
          <w:szCs w:val="18"/>
        </w:rPr>
      </w:pPr>
      <w:r w:rsidRPr="00D40F3A">
        <w:rPr>
          <w:sz w:val="18"/>
          <w:szCs w:val="18"/>
        </w:rPr>
        <w:t xml:space="preserve">Recommend, select, and help locate or obtain merchandise based on customer needs and desires. </w:t>
      </w:r>
    </w:p>
    <w:p w14:paraId="367D4121" w14:textId="7B691D81" w:rsidR="00531133" w:rsidRDefault="00D40F3A" w:rsidP="002A368E">
      <w:pPr>
        <w:pStyle w:val="ListBullet"/>
        <w:spacing w:after="0"/>
        <w:rPr>
          <w:sz w:val="18"/>
          <w:szCs w:val="18"/>
        </w:rPr>
      </w:pPr>
      <w:r w:rsidRPr="00D40F3A">
        <w:rPr>
          <w:sz w:val="18"/>
          <w:szCs w:val="18"/>
        </w:rPr>
        <w:t>Maintain knowledge of current sales and promotions, policies regarding payment and exchanges, and security practices</w:t>
      </w:r>
    </w:p>
    <w:p w14:paraId="286E839A" w14:textId="32BB6444" w:rsidR="002A368E" w:rsidRPr="00531133" w:rsidRDefault="002A368E" w:rsidP="002A368E">
      <w:pPr>
        <w:pStyle w:val="ListBullet"/>
        <w:numPr>
          <w:ilvl w:val="0"/>
          <w:numId w:val="0"/>
        </w:numPr>
        <w:spacing w:after="0"/>
        <w:ind w:left="216"/>
        <w:rPr>
          <w:sz w:val="18"/>
          <w:szCs w:val="18"/>
        </w:rPr>
      </w:pPr>
    </w:p>
    <w:p w14:paraId="1A0BC9DF" w14:textId="6A74EAF5" w:rsidR="006270A9" w:rsidRPr="00CF4D1D" w:rsidRDefault="00531133" w:rsidP="00F859E8">
      <w:pPr>
        <w:pStyle w:val="Heading1"/>
        <w:spacing w:before="0" w:after="0"/>
        <w:rPr>
          <w:color w:val="auto"/>
          <w:u w:val="single"/>
        </w:rPr>
      </w:pPr>
      <w:r>
        <w:rPr>
          <w:noProof/>
          <w:sz w:val="18"/>
          <w:szCs w:val="18"/>
        </w:rPr>
        <mc:AlternateContent>
          <mc:Choice Requires="wps">
            <w:drawing>
              <wp:anchor distT="0" distB="0" distL="114300" distR="114300" simplePos="0" relativeHeight="251659264" behindDoc="0" locked="0" layoutInCell="1" allowOverlap="1" wp14:anchorId="5B7F7002" wp14:editId="75BB20C7">
                <wp:simplePos x="0" y="0"/>
                <wp:positionH relativeFrom="margin">
                  <wp:posOffset>3401060</wp:posOffset>
                </wp:positionH>
                <wp:positionV relativeFrom="paragraph">
                  <wp:posOffset>3175</wp:posOffset>
                </wp:positionV>
                <wp:extent cx="2781300" cy="2901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81300" cy="2901950"/>
                        </a:xfrm>
                        <a:prstGeom prst="rect">
                          <a:avLst/>
                        </a:prstGeom>
                        <a:solidFill>
                          <a:schemeClr val="lt1"/>
                        </a:solidFill>
                        <a:ln w="6350">
                          <a:noFill/>
                        </a:ln>
                      </wps:spPr>
                      <wps:txbx>
                        <w:txbxContent>
                          <w:p w14:paraId="78392AB8" w14:textId="77777777" w:rsidR="00600EDA" w:rsidRPr="0081070E" w:rsidRDefault="00600EDA" w:rsidP="00600EDA">
                            <w:pPr>
                              <w:pStyle w:val="Heading1"/>
                              <w:spacing w:before="0" w:after="0"/>
                              <w:rPr>
                                <w:color w:val="auto"/>
                                <w:sz w:val="22"/>
                                <w:u w:val="single"/>
                              </w:rPr>
                            </w:pPr>
                            <w:r w:rsidRPr="00FD0692">
                              <w:rPr>
                                <w:color w:val="auto"/>
                                <w:sz w:val="22"/>
                                <w:u w:val="single"/>
                              </w:rPr>
                              <w:t>Awards &amp; Honors</w:t>
                            </w:r>
                          </w:p>
                          <w:p w14:paraId="4428D891" w14:textId="77777777" w:rsidR="00600EDA" w:rsidRPr="00600EDA" w:rsidRDefault="00600EDA" w:rsidP="00600EDA">
                            <w:pPr>
                              <w:pStyle w:val="ListBullet"/>
                              <w:rPr>
                                <w:sz w:val="18"/>
                                <w:szCs w:val="18"/>
                              </w:rPr>
                            </w:pPr>
                            <w:r w:rsidRPr="00600EDA">
                              <w:rPr>
                                <w:sz w:val="18"/>
                                <w:szCs w:val="18"/>
                              </w:rPr>
                              <w:t>Programs Chair – National Society of Black Engineers (NSBE)</w:t>
                            </w:r>
                          </w:p>
                          <w:p w14:paraId="6E09191A" w14:textId="77777777" w:rsidR="00600EDA" w:rsidRPr="00600EDA" w:rsidRDefault="00600EDA" w:rsidP="00600EDA">
                            <w:pPr>
                              <w:pStyle w:val="ListBullet"/>
                              <w:rPr>
                                <w:sz w:val="18"/>
                                <w:szCs w:val="18"/>
                              </w:rPr>
                            </w:pPr>
                            <w:r w:rsidRPr="00600EDA">
                              <w:rPr>
                                <w:sz w:val="18"/>
                                <w:szCs w:val="18"/>
                              </w:rPr>
                              <w:t>Black Student Union (BSU) – Engineer of the Year Award</w:t>
                            </w:r>
                          </w:p>
                          <w:p w14:paraId="6E14DFE5" w14:textId="77777777" w:rsidR="00600EDA" w:rsidRPr="00A3172C" w:rsidRDefault="00600EDA" w:rsidP="00600EDA">
                            <w:pPr>
                              <w:pStyle w:val="ListBullet"/>
                              <w:numPr>
                                <w:ilvl w:val="0"/>
                                <w:numId w:val="0"/>
                              </w:numPr>
                              <w:rPr>
                                <w:b/>
                                <w:color w:val="auto"/>
                                <w:u w:val="single"/>
                              </w:rPr>
                            </w:pPr>
                            <w:r w:rsidRPr="00A3172C">
                              <w:rPr>
                                <w:b/>
                                <w:color w:val="auto"/>
                                <w:u w:val="single"/>
                              </w:rPr>
                              <w:t>Organizations</w:t>
                            </w:r>
                          </w:p>
                          <w:p w14:paraId="31DE524C" w14:textId="77777777" w:rsidR="00600EDA" w:rsidRPr="00600EDA" w:rsidRDefault="00600EDA" w:rsidP="00600EDA">
                            <w:pPr>
                              <w:pStyle w:val="ListBullet"/>
                              <w:numPr>
                                <w:ilvl w:val="0"/>
                                <w:numId w:val="0"/>
                              </w:numPr>
                              <w:rPr>
                                <w:color w:val="auto"/>
                                <w:sz w:val="18"/>
                                <w:szCs w:val="20"/>
                              </w:rPr>
                            </w:pPr>
                            <w:r w:rsidRPr="00600EDA">
                              <w:rPr>
                                <w:color w:val="auto"/>
                                <w:sz w:val="18"/>
                                <w:szCs w:val="20"/>
                              </w:rPr>
                              <w:t>NSBE – President (2017 - 2018)</w:t>
                            </w:r>
                          </w:p>
                          <w:p w14:paraId="3907FC0F" w14:textId="77777777" w:rsidR="00600EDA" w:rsidRPr="00600EDA" w:rsidRDefault="00600EDA" w:rsidP="00600EDA">
                            <w:pPr>
                              <w:pStyle w:val="ListBullet"/>
                              <w:numPr>
                                <w:ilvl w:val="0"/>
                                <w:numId w:val="0"/>
                              </w:numPr>
                              <w:rPr>
                                <w:color w:val="auto"/>
                                <w:sz w:val="20"/>
                                <w:szCs w:val="20"/>
                              </w:rPr>
                            </w:pPr>
                            <w:r w:rsidRPr="00600EDA">
                              <w:rPr>
                                <w:color w:val="auto"/>
                                <w:sz w:val="18"/>
                                <w:szCs w:val="20"/>
                              </w:rPr>
                              <w:t>NSBE – Programs Chair (2018 - 2019)</w:t>
                            </w:r>
                          </w:p>
                          <w:p w14:paraId="025DAC1C" w14:textId="77777777" w:rsidR="00600EDA" w:rsidRPr="00600EDA" w:rsidRDefault="00600EDA" w:rsidP="00600EDA">
                            <w:pPr>
                              <w:pStyle w:val="ListBullet"/>
                              <w:numPr>
                                <w:ilvl w:val="0"/>
                                <w:numId w:val="0"/>
                              </w:numPr>
                              <w:rPr>
                                <w:sz w:val="20"/>
                                <w:szCs w:val="18"/>
                              </w:rPr>
                            </w:pPr>
                            <w:r w:rsidRPr="00600EDA">
                              <w:rPr>
                                <w:color w:val="auto"/>
                                <w:sz w:val="18"/>
                                <w:szCs w:val="20"/>
                              </w:rPr>
                              <w:t>(</w:t>
                            </w:r>
                            <w:r w:rsidRPr="00600EDA">
                              <w:rPr>
                                <w:sz w:val="18"/>
                                <w:szCs w:val="20"/>
                              </w:rPr>
                              <w:t>National Society of Black Engineers</w:t>
                            </w:r>
                            <w:r w:rsidRPr="00600EDA">
                              <w:rPr>
                                <w:color w:val="auto"/>
                                <w:sz w:val="18"/>
                                <w:szCs w:val="20"/>
                              </w:rPr>
                              <w:t>)</w:t>
                            </w:r>
                          </w:p>
                          <w:p w14:paraId="5EA06DC9" w14:textId="77777777" w:rsidR="00600EDA" w:rsidRPr="00600EDA" w:rsidRDefault="00600EDA" w:rsidP="00600EDA">
                            <w:pPr>
                              <w:pStyle w:val="ListBullet"/>
                              <w:rPr>
                                <w:sz w:val="20"/>
                                <w:szCs w:val="18"/>
                              </w:rPr>
                            </w:pPr>
                            <w:r w:rsidRPr="00600EDA">
                              <w:rPr>
                                <w:sz w:val="20"/>
                                <w:szCs w:val="18"/>
                              </w:rPr>
                              <w:t>Creating, communicating and implementing the organization's vision, mission, and overall direction</w:t>
                            </w:r>
                          </w:p>
                          <w:p w14:paraId="4BA09A07" w14:textId="77777777" w:rsidR="00600EDA" w:rsidRPr="00600EDA" w:rsidRDefault="00600EDA" w:rsidP="00600EDA">
                            <w:pPr>
                              <w:pStyle w:val="ListBullet"/>
                              <w:rPr>
                                <w:sz w:val="20"/>
                                <w:szCs w:val="18"/>
                              </w:rPr>
                            </w:pPr>
                            <w:r w:rsidRPr="00600EDA">
                              <w:rPr>
                                <w:sz w:val="20"/>
                                <w:szCs w:val="18"/>
                              </w:rPr>
                              <w:t>Formulating and implementing the strategic plan that guides the direction of the organization</w:t>
                            </w:r>
                          </w:p>
                          <w:p w14:paraId="63291DDC" w14:textId="436F32EB" w:rsidR="00E22FDB" w:rsidRDefault="00E22F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7F7002" id="_x0000_t202" coordsize="21600,21600" o:spt="202" path="m,l,21600r21600,l21600,xe">
                <v:stroke joinstyle="miter"/>
                <v:path gradientshapeok="t" o:connecttype="rect"/>
              </v:shapetype>
              <v:shape id="Text Box 4" o:spid="_x0000_s1026" type="#_x0000_t202" style="position:absolute;margin-left:267.8pt;margin-top:.25pt;width:219pt;height:22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" fillcolor="white [3201]" stroked="f" strokeweight=".5pt">
                <v:textbox>
                  <w:txbxContent>
                    <w:p w14:paraId="78392AB8" w14:textId="77777777" w:rsidR="00600EDA" w:rsidRPr="0081070E" w:rsidRDefault="00600EDA" w:rsidP="00600EDA">
                      <w:pPr>
                        <w:pStyle w:val="Heading1"/>
                        <w:spacing w:before="0" w:after="0"/>
                        <w:rPr>
                          <w:color w:val="auto"/>
                          <w:sz w:val="22"/>
                          <w:u w:val="single"/>
                        </w:rPr>
                      </w:pPr>
                      <w:r w:rsidRPr="00FD0692">
                        <w:rPr>
                          <w:color w:val="auto"/>
                          <w:sz w:val="22"/>
                          <w:u w:val="single"/>
                        </w:rPr>
                        <w:t>Awards &amp; Honors</w:t>
                      </w:r>
                    </w:p>
                    <w:p w14:paraId="4428D891" w14:textId="77777777" w:rsidR="00600EDA" w:rsidRPr="00600EDA" w:rsidRDefault="00600EDA" w:rsidP="00600EDA">
                      <w:pPr>
                        <w:pStyle w:val="ListBullet"/>
                        <w:rPr>
                          <w:sz w:val="18"/>
                          <w:szCs w:val="18"/>
                        </w:rPr>
                      </w:pPr>
                      <w:r w:rsidRPr="00600EDA">
                        <w:rPr>
                          <w:sz w:val="18"/>
                          <w:szCs w:val="18"/>
                        </w:rPr>
                        <w:t>Programs Chair – National Society of Black Engineers (NSBE)</w:t>
                      </w:r>
                    </w:p>
                    <w:p w14:paraId="6E09191A" w14:textId="77777777" w:rsidR="00600EDA" w:rsidRPr="00600EDA" w:rsidRDefault="00600EDA" w:rsidP="00600EDA">
                      <w:pPr>
                        <w:pStyle w:val="ListBullet"/>
                        <w:rPr>
                          <w:sz w:val="18"/>
                          <w:szCs w:val="18"/>
                        </w:rPr>
                      </w:pPr>
                      <w:r w:rsidRPr="00600EDA">
                        <w:rPr>
                          <w:sz w:val="18"/>
                          <w:szCs w:val="18"/>
                        </w:rPr>
                        <w:t>Black Student Union (BSU) – Engineer of the Year Award</w:t>
                      </w:r>
                    </w:p>
                    <w:p w14:paraId="6E14DFE5" w14:textId="77777777" w:rsidR="00600EDA" w:rsidRPr="00A3172C" w:rsidRDefault="00600EDA" w:rsidP="00600EDA">
                      <w:pPr>
                        <w:pStyle w:val="ListBullet"/>
                        <w:numPr>
                          <w:ilvl w:val="0"/>
                          <w:numId w:val="0"/>
                        </w:numPr>
                        <w:rPr>
                          <w:b/>
                          <w:color w:val="auto"/>
                          <w:u w:val="single"/>
                        </w:rPr>
                      </w:pPr>
                      <w:r w:rsidRPr="00A3172C">
                        <w:rPr>
                          <w:b/>
                          <w:color w:val="auto"/>
                          <w:u w:val="single"/>
                        </w:rPr>
                        <w:t>Organizations</w:t>
                      </w:r>
                    </w:p>
                    <w:p w14:paraId="31DE524C" w14:textId="77777777" w:rsidR="00600EDA" w:rsidRPr="00600EDA" w:rsidRDefault="00600EDA" w:rsidP="00600EDA">
                      <w:pPr>
                        <w:pStyle w:val="ListBullet"/>
                        <w:numPr>
                          <w:ilvl w:val="0"/>
                          <w:numId w:val="0"/>
                        </w:numPr>
                        <w:rPr>
                          <w:color w:val="auto"/>
                          <w:sz w:val="18"/>
                          <w:szCs w:val="20"/>
                        </w:rPr>
                      </w:pPr>
                      <w:r w:rsidRPr="00600EDA">
                        <w:rPr>
                          <w:color w:val="auto"/>
                          <w:sz w:val="18"/>
                          <w:szCs w:val="20"/>
                        </w:rPr>
                        <w:t>NSBE – President (2017 - 2018)</w:t>
                      </w:r>
                    </w:p>
                    <w:p w14:paraId="3907FC0F" w14:textId="77777777" w:rsidR="00600EDA" w:rsidRPr="00600EDA" w:rsidRDefault="00600EDA" w:rsidP="00600EDA">
                      <w:pPr>
                        <w:pStyle w:val="ListBullet"/>
                        <w:numPr>
                          <w:ilvl w:val="0"/>
                          <w:numId w:val="0"/>
                        </w:numPr>
                        <w:rPr>
                          <w:color w:val="auto"/>
                          <w:sz w:val="20"/>
                          <w:szCs w:val="20"/>
                        </w:rPr>
                      </w:pPr>
                      <w:r w:rsidRPr="00600EDA">
                        <w:rPr>
                          <w:color w:val="auto"/>
                          <w:sz w:val="18"/>
                          <w:szCs w:val="20"/>
                        </w:rPr>
                        <w:t>NSBE – Programs Chair (2018 - 2019)</w:t>
                      </w:r>
                    </w:p>
                    <w:p w14:paraId="025DAC1C" w14:textId="77777777" w:rsidR="00600EDA" w:rsidRPr="00600EDA" w:rsidRDefault="00600EDA" w:rsidP="00600EDA">
                      <w:pPr>
                        <w:pStyle w:val="ListBullet"/>
                        <w:numPr>
                          <w:ilvl w:val="0"/>
                          <w:numId w:val="0"/>
                        </w:numPr>
                        <w:rPr>
                          <w:sz w:val="20"/>
                          <w:szCs w:val="18"/>
                        </w:rPr>
                      </w:pPr>
                      <w:r w:rsidRPr="00600EDA">
                        <w:rPr>
                          <w:color w:val="auto"/>
                          <w:sz w:val="18"/>
                          <w:szCs w:val="20"/>
                        </w:rPr>
                        <w:t>(</w:t>
                      </w:r>
                      <w:r w:rsidRPr="00600EDA">
                        <w:rPr>
                          <w:sz w:val="18"/>
                          <w:szCs w:val="20"/>
                        </w:rPr>
                        <w:t>National Society of Black Engineers</w:t>
                      </w:r>
                      <w:r w:rsidRPr="00600EDA">
                        <w:rPr>
                          <w:color w:val="auto"/>
                          <w:sz w:val="18"/>
                          <w:szCs w:val="20"/>
                        </w:rPr>
                        <w:t>)</w:t>
                      </w:r>
                    </w:p>
                    <w:p w14:paraId="5EA06DC9" w14:textId="77777777" w:rsidR="00600EDA" w:rsidRPr="00600EDA" w:rsidRDefault="00600EDA" w:rsidP="00600EDA">
                      <w:pPr>
                        <w:pStyle w:val="ListBullet"/>
                        <w:rPr>
                          <w:sz w:val="20"/>
                          <w:szCs w:val="18"/>
                        </w:rPr>
                      </w:pPr>
                      <w:r w:rsidRPr="00600EDA">
                        <w:rPr>
                          <w:sz w:val="20"/>
                          <w:szCs w:val="18"/>
                        </w:rPr>
                        <w:t>Creating, communicating and implementing the organization's vision, mission, and overall direction</w:t>
                      </w:r>
                    </w:p>
                    <w:p w14:paraId="4BA09A07" w14:textId="77777777" w:rsidR="00600EDA" w:rsidRPr="00600EDA" w:rsidRDefault="00600EDA" w:rsidP="00600EDA">
                      <w:pPr>
                        <w:pStyle w:val="ListBullet"/>
                        <w:rPr>
                          <w:sz w:val="20"/>
                          <w:szCs w:val="18"/>
                        </w:rPr>
                      </w:pPr>
                      <w:r w:rsidRPr="00600EDA">
                        <w:rPr>
                          <w:sz w:val="20"/>
                          <w:szCs w:val="18"/>
                        </w:rPr>
                        <w:t>Formulating and implementing the strategic plan that guides the direction of the organization</w:t>
                      </w:r>
                    </w:p>
                    <w:p w14:paraId="63291DDC" w14:textId="436F32EB" w:rsidR="00E22FDB" w:rsidRDefault="00E22FDB"/>
                  </w:txbxContent>
                </v:textbox>
                <w10:wrap anchorx="margin"/>
              </v:shape>
            </w:pict>
          </mc:Fallback>
        </mc:AlternateContent>
      </w:r>
      <w:r w:rsidR="00CF4D1D" w:rsidRPr="00CF4D1D">
        <w:rPr>
          <w:color w:val="auto"/>
          <w:u w:val="single"/>
        </w:rPr>
        <w:t>Skills</w:t>
      </w:r>
    </w:p>
    <w:p w14:paraId="122EBC43" w14:textId="4438D1DD" w:rsidR="006270A9" w:rsidRDefault="004721AF" w:rsidP="00F859E8">
      <w:pPr>
        <w:pStyle w:val="Heading2"/>
        <w:spacing w:before="0" w:after="0"/>
        <w:rPr>
          <w:color w:val="auto"/>
        </w:rPr>
      </w:pPr>
      <w:r>
        <w:rPr>
          <w:color w:val="auto"/>
        </w:rPr>
        <w:t>Front-End</w:t>
      </w:r>
    </w:p>
    <w:p w14:paraId="06778911" w14:textId="052C2735" w:rsidR="004721AF" w:rsidRDefault="00FD2A35" w:rsidP="00F859E8">
      <w:pPr>
        <w:pStyle w:val="ListBullet"/>
        <w:rPr>
          <w:sz w:val="18"/>
          <w:szCs w:val="18"/>
        </w:rPr>
      </w:pPr>
      <w:r>
        <w:rPr>
          <w:sz w:val="18"/>
          <w:szCs w:val="18"/>
        </w:rPr>
        <w:t xml:space="preserve">Languages: </w:t>
      </w:r>
      <w:r w:rsidR="004721AF">
        <w:rPr>
          <w:sz w:val="18"/>
          <w:szCs w:val="18"/>
        </w:rPr>
        <w:t>HTML</w:t>
      </w:r>
      <w:r w:rsidR="004F173B">
        <w:rPr>
          <w:sz w:val="18"/>
          <w:szCs w:val="18"/>
        </w:rPr>
        <w:t>,</w:t>
      </w:r>
      <w:r>
        <w:rPr>
          <w:sz w:val="18"/>
          <w:szCs w:val="18"/>
        </w:rPr>
        <w:t xml:space="preserve"> CSS, JavaScript, </w:t>
      </w:r>
      <w:r w:rsidR="00F859E8">
        <w:rPr>
          <w:sz w:val="18"/>
          <w:szCs w:val="18"/>
        </w:rPr>
        <w:t>j</w:t>
      </w:r>
      <w:r>
        <w:rPr>
          <w:sz w:val="18"/>
          <w:szCs w:val="18"/>
        </w:rPr>
        <w:t>Query</w:t>
      </w:r>
    </w:p>
    <w:p w14:paraId="338BEAF2" w14:textId="243771A0" w:rsidR="009372E8" w:rsidRPr="00562E80" w:rsidRDefault="00FD2A35" w:rsidP="00562E80">
      <w:pPr>
        <w:pStyle w:val="ListBullet"/>
        <w:rPr>
          <w:sz w:val="18"/>
          <w:szCs w:val="18"/>
        </w:rPr>
      </w:pPr>
      <w:r>
        <w:rPr>
          <w:sz w:val="18"/>
          <w:szCs w:val="18"/>
        </w:rPr>
        <w:t>Frameworks: Bootstrap, Android Studio</w:t>
      </w:r>
    </w:p>
    <w:p w14:paraId="22B1E472" w14:textId="7A1A9FE4" w:rsidR="00FD2A35" w:rsidRPr="0043368B" w:rsidRDefault="0043368B" w:rsidP="0043368B">
      <w:pPr>
        <w:pStyle w:val="ListBullet"/>
        <w:numPr>
          <w:ilvl w:val="0"/>
          <w:numId w:val="0"/>
        </w:numPr>
        <w:rPr>
          <w:b/>
          <w:sz w:val="20"/>
          <w:szCs w:val="18"/>
        </w:rPr>
      </w:pPr>
      <w:r>
        <w:rPr>
          <w:b/>
          <w:color w:val="auto"/>
          <w:sz w:val="24"/>
        </w:rPr>
        <w:t>BACK</w:t>
      </w:r>
      <w:r w:rsidR="009372E8">
        <w:rPr>
          <w:b/>
          <w:color w:val="auto"/>
          <w:sz w:val="24"/>
        </w:rPr>
        <w:t>-</w:t>
      </w:r>
      <w:r>
        <w:rPr>
          <w:b/>
          <w:color w:val="auto"/>
          <w:sz w:val="24"/>
        </w:rPr>
        <w:t>END</w:t>
      </w:r>
    </w:p>
    <w:p w14:paraId="2EE5871B" w14:textId="5325C020" w:rsidR="007C4A4E" w:rsidRDefault="00FD2A35" w:rsidP="007C4A4E">
      <w:pPr>
        <w:pStyle w:val="ListBullet"/>
        <w:rPr>
          <w:sz w:val="18"/>
          <w:szCs w:val="18"/>
        </w:rPr>
      </w:pPr>
      <w:r>
        <w:rPr>
          <w:sz w:val="18"/>
          <w:szCs w:val="18"/>
        </w:rPr>
        <w:t>Languages: Java, C++</w:t>
      </w:r>
      <w:r w:rsidR="004F173B">
        <w:rPr>
          <w:sz w:val="18"/>
          <w:szCs w:val="18"/>
        </w:rPr>
        <w:t xml:space="preserve">, Linux, Git </w:t>
      </w:r>
    </w:p>
    <w:p w14:paraId="5FCEED6F" w14:textId="6B72AFC9" w:rsidR="00F859E8" w:rsidRDefault="007C4A4E" w:rsidP="003F5D84">
      <w:pPr>
        <w:pStyle w:val="ListBullet"/>
        <w:spacing w:after="0"/>
        <w:rPr>
          <w:sz w:val="18"/>
          <w:szCs w:val="18"/>
        </w:rPr>
      </w:pPr>
      <w:r>
        <w:rPr>
          <w:sz w:val="18"/>
          <w:szCs w:val="18"/>
        </w:rPr>
        <w:t>Frameworks: Microsoft</w:t>
      </w:r>
      <w:r w:rsidR="00F859E8">
        <w:rPr>
          <w:sz w:val="18"/>
          <w:szCs w:val="18"/>
        </w:rPr>
        <w:t xml:space="preserve"> Visual Studio</w:t>
      </w:r>
      <w:r w:rsidR="002735E2">
        <w:rPr>
          <w:sz w:val="18"/>
          <w:szCs w:val="18"/>
        </w:rPr>
        <w:t>, Intelli J</w:t>
      </w:r>
    </w:p>
    <w:p w14:paraId="70161F7F" w14:textId="65E28B15" w:rsidR="00D40F3A" w:rsidRDefault="00F859E8" w:rsidP="003F5D84">
      <w:pPr>
        <w:pStyle w:val="Heading1"/>
        <w:spacing w:before="0" w:after="0"/>
        <w:rPr>
          <w:sz w:val="18"/>
          <w:szCs w:val="18"/>
        </w:rPr>
      </w:pPr>
      <w:r w:rsidRPr="00F859E8">
        <w:rPr>
          <w:color w:val="auto"/>
          <w:u w:val="single"/>
        </w:rPr>
        <w:t>A</w:t>
      </w:r>
      <w:r w:rsidR="00223084">
        <w:rPr>
          <w:color w:val="auto"/>
          <w:u w:val="single"/>
        </w:rPr>
        <w:t>bilities</w:t>
      </w:r>
    </w:p>
    <w:p w14:paraId="5A22D517" w14:textId="77777777" w:rsidR="00223084" w:rsidRDefault="00223084" w:rsidP="00223084">
      <w:pPr>
        <w:pStyle w:val="ListBullet"/>
        <w:rPr>
          <w:sz w:val="18"/>
          <w:szCs w:val="18"/>
        </w:rPr>
      </w:pPr>
      <w:r w:rsidRPr="00223084">
        <w:rPr>
          <w:sz w:val="18"/>
          <w:szCs w:val="18"/>
        </w:rPr>
        <w:t xml:space="preserve">Write Clear and Detailed Technical Specifications and </w:t>
      </w:r>
    </w:p>
    <w:p w14:paraId="52FE90EE" w14:textId="3CE93854" w:rsidR="00223084" w:rsidRPr="00223084" w:rsidRDefault="00223084" w:rsidP="00223084">
      <w:pPr>
        <w:pStyle w:val="ListBullet"/>
        <w:numPr>
          <w:ilvl w:val="0"/>
          <w:numId w:val="0"/>
        </w:numPr>
        <w:ind w:left="216"/>
        <w:rPr>
          <w:sz w:val="18"/>
          <w:szCs w:val="18"/>
        </w:rPr>
      </w:pPr>
      <w:r w:rsidRPr="00223084">
        <w:rPr>
          <w:sz w:val="18"/>
          <w:szCs w:val="18"/>
        </w:rPr>
        <w:t>Documentation</w:t>
      </w:r>
    </w:p>
    <w:p w14:paraId="30DCFD2A" w14:textId="77777777" w:rsidR="00223084" w:rsidRPr="00223084" w:rsidRDefault="00223084" w:rsidP="00223084">
      <w:pPr>
        <w:pStyle w:val="ListBullet"/>
        <w:rPr>
          <w:sz w:val="18"/>
          <w:szCs w:val="18"/>
        </w:rPr>
      </w:pPr>
      <w:r w:rsidRPr="00223084">
        <w:rPr>
          <w:sz w:val="18"/>
          <w:szCs w:val="18"/>
        </w:rPr>
        <w:t>Manage Multiple Projects in a Deadline-Driven Environment</w:t>
      </w:r>
    </w:p>
    <w:p w14:paraId="28D9ECCB" w14:textId="1E4D3C96" w:rsidR="002735E2" w:rsidRPr="002735E2" w:rsidRDefault="00223084" w:rsidP="002735E2">
      <w:pPr>
        <w:pStyle w:val="ListBullet"/>
        <w:rPr>
          <w:sz w:val="18"/>
          <w:szCs w:val="18"/>
        </w:rPr>
      </w:pPr>
      <w:r w:rsidRPr="00223084">
        <w:rPr>
          <w:sz w:val="18"/>
          <w:szCs w:val="18"/>
        </w:rPr>
        <w:t>Enhance the Functional and Technical Aspects of Products</w:t>
      </w:r>
    </w:p>
    <w:sectPr w:rsidR="002735E2" w:rsidRPr="002735E2"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F0B2A" w14:textId="77777777" w:rsidR="00F71810" w:rsidRDefault="00F71810">
      <w:pPr>
        <w:spacing w:after="0"/>
      </w:pPr>
      <w:r>
        <w:separator/>
      </w:r>
    </w:p>
  </w:endnote>
  <w:endnote w:type="continuationSeparator" w:id="0">
    <w:p w14:paraId="7859475B" w14:textId="77777777" w:rsidR="00F71810" w:rsidRDefault="00F71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D6FC" w14:textId="5B4997D1" w:rsidR="00E22FDB" w:rsidRDefault="00E22FDB">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9672" w14:textId="77777777" w:rsidR="00F71810" w:rsidRDefault="00F71810">
      <w:pPr>
        <w:spacing w:after="0"/>
      </w:pPr>
      <w:r>
        <w:separator/>
      </w:r>
    </w:p>
  </w:footnote>
  <w:footnote w:type="continuationSeparator" w:id="0">
    <w:p w14:paraId="4A46FAB5" w14:textId="77777777" w:rsidR="00F71810" w:rsidRDefault="00F718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90A28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127D5D"/>
    <w:multiLevelType w:val="multilevel"/>
    <w:tmpl w:val="4F1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B3B13"/>
    <w:multiLevelType w:val="multilevel"/>
    <w:tmpl w:val="F28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E9F4752"/>
    <w:multiLevelType w:val="hybridMultilevel"/>
    <w:tmpl w:val="9752CD52"/>
    <w:lvl w:ilvl="0" w:tplc="2BF83B06">
      <w:start w:val="1"/>
      <w:numFmt w:val="bullet"/>
      <w:lvlText w:val=""/>
      <w:lvlJc w:val="left"/>
      <w:pPr>
        <w:ind w:left="1440" w:hanging="360"/>
      </w:pPr>
      <w:rPr>
        <w:rFonts w:ascii="Symbol" w:hAnsi="Symbol" w:hint="default"/>
        <w:color w:val="75716D" w:themeColor="background2" w:themeShade="80"/>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B111F"/>
    <w:multiLevelType w:val="multilevel"/>
    <w:tmpl w:val="103A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2E518B"/>
    <w:multiLevelType w:val="hybridMultilevel"/>
    <w:tmpl w:val="F890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12"/>
  </w:num>
  <w:num w:numId="17">
    <w:abstractNumId w:val="17"/>
  </w:num>
  <w:num w:numId="18">
    <w:abstractNumId w:val="10"/>
  </w:num>
  <w:num w:numId="19">
    <w:abstractNumId w:val="23"/>
  </w:num>
  <w:num w:numId="20">
    <w:abstractNumId w:val="19"/>
  </w:num>
  <w:num w:numId="21">
    <w:abstractNumId w:val="11"/>
  </w:num>
  <w:num w:numId="22">
    <w:abstractNumId w:val="16"/>
  </w:num>
  <w:num w:numId="23">
    <w:abstractNumId w:val="22"/>
  </w:num>
  <w:num w:numId="24">
    <w:abstractNumId w:val="21"/>
  </w:num>
  <w:num w:numId="25">
    <w:abstractNumId w:val="24"/>
  </w:num>
  <w:num w:numId="26">
    <w:abstractNumId w:val="20"/>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EA"/>
    <w:rsid w:val="00073AEA"/>
    <w:rsid w:val="00075AA9"/>
    <w:rsid w:val="000A02CA"/>
    <w:rsid w:val="000A1B92"/>
    <w:rsid w:val="000A4F59"/>
    <w:rsid w:val="000D30CE"/>
    <w:rsid w:val="001062C0"/>
    <w:rsid w:val="00141A4C"/>
    <w:rsid w:val="001503AB"/>
    <w:rsid w:val="001B29CF"/>
    <w:rsid w:val="00223084"/>
    <w:rsid w:val="002735E2"/>
    <w:rsid w:val="0028220F"/>
    <w:rsid w:val="002A368E"/>
    <w:rsid w:val="002E3E7A"/>
    <w:rsid w:val="00300DAF"/>
    <w:rsid w:val="00337CD8"/>
    <w:rsid w:val="00356C14"/>
    <w:rsid w:val="00357E1E"/>
    <w:rsid w:val="003F5D84"/>
    <w:rsid w:val="0040604E"/>
    <w:rsid w:val="0043368B"/>
    <w:rsid w:val="004721AF"/>
    <w:rsid w:val="00476CD4"/>
    <w:rsid w:val="00493F79"/>
    <w:rsid w:val="004F173B"/>
    <w:rsid w:val="00531133"/>
    <w:rsid w:val="005371C8"/>
    <w:rsid w:val="00562E80"/>
    <w:rsid w:val="005815E4"/>
    <w:rsid w:val="005936BD"/>
    <w:rsid w:val="005B5A13"/>
    <w:rsid w:val="005F0923"/>
    <w:rsid w:val="00600EDA"/>
    <w:rsid w:val="00605683"/>
    <w:rsid w:val="00617B26"/>
    <w:rsid w:val="006270A9"/>
    <w:rsid w:val="00675956"/>
    <w:rsid w:val="00681034"/>
    <w:rsid w:val="006F1C73"/>
    <w:rsid w:val="007C4A4E"/>
    <w:rsid w:val="00816216"/>
    <w:rsid w:val="0087734B"/>
    <w:rsid w:val="0088142F"/>
    <w:rsid w:val="008925AE"/>
    <w:rsid w:val="008F33F0"/>
    <w:rsid w:val="008F3C25"/>
    <w:rsid w:val="008F72A1"/>
    <w:rsid w:val="00911735"/>
    <w:rsid w:val="009372E8"/>
    <w:rsid w:val="009A27CE"/>
    <w:rsid w:val="009D5933"/>
    <w:rsid w:val="00A75B5E"/>
    <w:rsid w:val="00BD768D"/>
    <w:rsid w:val="00C56756"/>
    <w:rsid w:val="00C61F8E"/>
    <w:rsid w:val="00C67236"/>
    <w:rsid w:val="00CF4D1D"/>
    <w:rsid w:val="00D15CE0"/>
    <w:rsid w:val="00D40F3A"/>
    <w:rsid w:val="00D80833"/>
    <w:rsid w:val="00DA3E6B"/>
    <w:rsid w:val="00E22FDB"/>
    <w:rsid w:val="00E61129"/>
    <w:rsid w:val="00E83E4B"/>
    <w:rsid w:val="00F14913"/>
    <w:rsid w:val="00F71810"/>
    <w:rsid w:val="00F859E8"/>
    <w:rsid w:val="00FD2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7C1B6"/>
  <w15:chartTrackingRefBased/>
  <w15:docId w15:val="{3D117D26-0710-496A-80E6-B852A56D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D15CE0"/>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D15CE0"/>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3Char">
    <w:name w:val="Heading 3 Char"/>
    <w:basedOn w:val="DefaultParagraphFont"/>
    <w:link w:val="Heading3"/>
    <w:uiPriority w:val="9"/>
    <w:semiHidden/>
    <w:rsid w:val="00D15CE0"/>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semiHidden/>
    <w:rsid w:val="00D15CE0"/>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4F17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90727">
      <w:bodyDiv w:val="1"/>
      <w:marLeft w:val="0"/>
      <w:marRight w:val="0"/>
      <w:marTop w:val="0"/>
      <w:marBottom w:val="0"/>
      <w:divBdr>
        <w:top w:val="none" w:sz="0" w:space="0" w:color="auto"/>
        <w:left w:val="none" w:sz="0" w:space="0" w:color="auto"/>
        <w:bottom w:val="none" w:sz="0" w:space="0" w:color="auto"/>
        <w:right w:val="none" w:sz="0" w:space="0" w:color="auto"/>
      </w:divBdr>
    </w:div>
    <w:div w:id="742070586">
      <w:bodyDiv w:val="1"/>
      <w:marLeft w:val="0"/>
      <w:marRight w:val="0"/>
      <w:marTop w:val="0"/>
      <w:marBottom w:val="0"/>
      <w:divBdr>
        <w:top w:val="none" w:sz="0" w:space="0" w:color="auto"/>
        <w:left w:val="none" w:sz="0" w:space="0" w:color="auto"/>
        <w:bottom w:val="none" w:sz="0" w:space="0" w:color="auto"/>
        <w:right w:val="none" w:sz="0" w:space="0" w:color="auto"/>
      </w:divBdr>
      <w:divsChild>
        <w:div w:id="1061518427">
          <w:marLeft w:val="0"/>
          <w:marRight w:val="0"/>
          <w:marTop w:val="0"/>
          <w:marBottom w:val="0"/>
          <w:divBdr>
            <w:top w:val="none" w:sz="0" w:space="0" w:color="auto"/>
            <w:left w:val="none" w:sz="0" w:space="0" w:color="auto"/>
            <w:bottom w:val="none" w:sz="0" w:space="0" w:color="auto"/>
            <w:right w:val="none" w:sz="0" w:space="0" w:color="auto"/>
          </w:divBdr>
        </w:div>
        <w:div w:id="1300184821">
          <w:marLeft w:val="0"/>
          <w:marRight w:val="75"/>
          <w:marTop w:val="0"/>
          <w:marBottom w:val="0"/>
          <w:divBdr>
            <w:top w:val="none" w:sz="0" w:space="0" w:color="auto"/>
            <w:left w:val="none" w:sz="0" w:space="0" w:color="auto"/>
            <w:bottom w:val="none" w:sz="0" w:space="0" w:color="auto"/>
            <w:right w:val="none" w:sz="0" w:space="0" w:color="auto"/>
          </w:divBdr>
        </w:div>
        <w:div w:id="1260987566">
          <w:marLeft w:val="0"/>
          <w:marRight w:val="0"/>
          <w:marTop w:val="0"/>
          <w:marBottom w:val="0"/>
          <w:divBdr>
            <w:top w:val="none" w:sz="0" w:space="0" w:color="auto"/>
            <w:left w:val="none" w:sz="0" w:space="0" w:color="auto"/>
            <w:bottom w:val="none" w:sz="0" w:space="0" w:color="auto"/>
            <w:right w:val="none" w:sz="0" w:space="0" w:color="auto"/>
          </w:divBdr>
        </w:div>
      </w:divsChild>
    </w:div>
    <w:div w:id="1681271620">
      <w:bodyDiv w:val="1"/>
      <w:marLeft w:val="0"/>
      <w:marRight w:val="0"/>
      <w:marTop w:val="0"/>
      <w:marBottom w:val="0"/>
      <w:divBdr>
        <w:top w:val="none" w:sz="0" w:space="0" w:color="auto"/>
        <w:left w:val="none" w:sz="0" w:space="0" w:color="auto"/>
        <w:bottom w:val="none" w:sz="0" w:space="0" w:color="auto"/>
        <w:right w:val="none" w:sz="0" w:space="0" w:color="auto"/>
      </w:divBdr>
    </w:div>
    <w:div w:id="1712414283">
      <w:bodyDiv w:val="1"/>
      <w:marLeft w:val="0"/>
      <w:marRight w:val="0"/>
      <w:marTop w:val="0"/>
      <w:marBottom w:val="0"/>
      <w:divBdr>
        <w:top w:val="none" w:sz="0" w:space="0" w:color="auto"/>
        <w:left w:val="none" w:sz="0" w:space="0" w:color="auto"/>
        <w:bottom w:val="none" w:sz="0" w:space="0" w:color="auto"/>
        <w:right w:val="none" w:sz="0" w:space="0" w:color="auto"/>
      </w:divBdr>
      <w:divsChild>
        <w:div w:id="1474830325">
          <w:marLeft w:val="0"/>
          <w:marRight w:val="0"/>
          <w:marTop w:val="0"/>
          <w:marBottom w:val="0"/>
          <w:divBdr>
            <w:top w:val="none" w:sz="0" w:space="0" w:color="auto"/>
            <w:left w:val="none" w:sz="0" w:space="0" w:color="auto"/>
            <w:bottom w:val="none" w:sz="0" w:space="0" w:color="auto"/>
            <w:right w:val="none" w:sz="0" w:space="0" w:color="auto"/>
          </w:divBdr>
        </w:div>
        <w:div w:id="816921703">
          <w:marLeft w:val="0"/>
          <w:marRight w:val="75"/>
          <w:marTop w:val="0"/>
          <w:marBottom w:val="0"/>
          <w:divBdr>
            <w:top w:val="none" w:sz="0" w:space="0" w:color="auto"/>
            <w:left w:val="none" w:sz="0" w:space="0" w:color="auto"/>
            <w:bottom w:val="none" w:sz="0" w:space="0" w:color="auto"/>
            <w:right w:val="none" w:sz="0" w:space="0" w:color="auto"/>
          </w:divBdr>
        </w:div>
        <w:div w:id="1324119411">
          <w:marLeft w:val="0"/>
          <w:marRight w:val="0"/>
          <w:marTop w:val="0"/>
          <w:marBottom w:val="0"/>
          <w:divBdr>
            <w:top w:val="none" w:sz="0" w:space="0" w:color="auto"/>
            <w:left w:val="none" w:sz="0" w:space="0" w:color="auto"/>
            <w:bottom w:val="none" w:sz="0" w:space="0" w:color="auto"/>
            <w:right w:val="none" w:sz="0" w:space="0" w:color="auto"/>
          </w:divBdr>
        </w:div>
      </w:divsChild>
    </w:div>
    <w:div w:id="1714383761">
      <w:bodyDiv w:val="1"/>
      <w:marLeft w:val="0"/>
      <w:marRight w:val="0"/>
      <w:marTop w:val="0"/>
      <w:marBottom w:val="0"/>
      <w:divBdr>
        <w:top w:val="none" w:sz="0" w:space="0" w:color="auto"/>
        <w:left w:val="none" w:sz="0" w:space="0" w:color="auto"/>
        <w:bottom w:val="none" w:sz="0" w:space="0" w:color="auto"/>
        <w:right w:val="none" w:sz="0" w:space="0" w:color="auto"/>
      </w:divBdr>
    </w:div>
    <w:div w:id="1858039367">
      <w:bodyDiv w:val="1"/>
      <w:marLeft w:val="0"/>
      <w:marRight w:val="0"/>
      <w:marTop w:val="0"/>
      <w:marBottom w:val="0"/>
      <w:divBdr>
        <w:top w:val="none" w:sz="0" w:space="0" w:color="auto"/>
        <w:left w:val="none" w:sz="0" w:space="0" w:color="auto"/>
        <w:bottom w:val="none" w:sz="0" w:space="0" w:color="auto"/>
        <w:right w:val="none" w:sz="0" w:space="0" w:color="auto"/>
      </w:divBdr>
      <w:divsChild>
        <w:div w:id="95289843">
          <w:marLeft w:val="0"/>
          <w:marRight w:val="0"/>
          <w:marTop w:val="0"/>
          <w:marBottom w:val="0"/>
          <w:divBdr>
            <w:top w:val="none" w:sz="0" w:space="0" w:color="auto"/>
            <w:left w:val="none" w:sz="0" w:space="0" w:color="auto"/>
            <w:bottom w:val="none" w:sz="0" w:space="0" w:color="auto"/>
            <w:right w:val="none" w:sz="0" w:space="0" w:color="auto"/>
          </w:divBdr>
        </w:div>
        <w:div w:id="1962227885">
          <w:marLeft w:val="0"/>
          <w:marRight w:val="75"/>
          <w:marTop w:val="0"/>
          <w:marBottom w:val="0"/>
          <w:divBdr>
            <w:top w:val="none" w:sz="0" w:space="0" w:color="auto"/>
            <w:left w:val="none" w:sz="0" w:space="0" w:color="auto"/>
            <w:bottom w:val="none" w:sz="0" w:space="0" w:color="auto"/>
            <w:right w:val="none" w:sz="0" w:space="0" w:color="auto"/>
          </w:divBdr>
        </w:div>
        <w:div w:id="1673410994">
          <w:marLeft w:val="0"/>
          <w:marRight w:val="0"/>
          <w:marTop w:val="0"/>
          <w:marBottom w:val="0"/>
          <w:divBdr>
            <w:top w:val="none" w:sz="0" w:space="0" w:color="auto"/>
            <w:left w:val="none" w:sz="0" w:space="0" w:color="auto"/>
            <w:bottom w:val="none" w:sz="0" w:space="0" w:color="auto"/>
            <w:right w:val="none" w:sz="0" w:space="0" w:color="auto"/>
          </w:divBdr>
        </w:div>
      </w:divsChild>
    </w:div>
    <w:div w:id="197587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ichatman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040DD36FC34D5B969969C8C9006AE2"/>
        <w:category>
          <w:name w:val="General"/>
          <w:gallery w:val="placeholder"/>
        </w:category>
        <w:types>
          <w:type w:val="bbPlcHdr"/>
        </w:types>
        <w:behaviors>
          <w:behavior w:val="content"/>
        </w:behaviors>
        <w:guid w:val="{EC341F74-EEED-4E96-8EF4-B28D87276E47}"/>
      </w:docPartPr>
      <w:docPartBody>
        <w:p w:rsidR="00A840B6" w:rsidRDefault="00C84D3E">
          <w:pPr>
            <w:pStyle w:val="77040DD36FC34D5B969969C8C9006AE2"/>
          </w:pPr>
          <w:r>
            <w:t>Education</w:t>
          </w:r>
        </w:p>
      </w:docPartBody>
    </w:docPart>
    <w:docPart>
      <w:docPartPr>
        <w:name w:val="7977C58AB6A64A2CB1F9FA69BB83AD7F"/>
        <w:category>
          <w:name w:val="General"/>
          <w:gallery w:val="placeholder"/>
        </w:category>
        <w:types>
          <w:type w:val="bbPlcHdr"/>
        </w:types>
        <w:behaviors>
          <w:behavior w:val="content"/>
        </w:behaviors>
        <w:guid w:val="{81D54013-B941-4656-8034-8FF13FDD29D9}"/>
      </w:docPartPr>
      <w:docPartBody>
        <w:p w:rsidR="00A840B6" w:rsidRDefault="00E34286" w:rsidP="00E34286">
          <w:pPr>
            <w:pStyle w:val="7977C58AB6A64A2CB1F9FA69BB83AD7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86"/>
    <w:rsid w:val="00134D57"/>
    <w:rsid w:val="00300DC2"/>
    <w:rsid w:val="00362747"/>
    <w:rsid w:val="003D2C0E"/>
    <w:rsid w:val="005203DC"/>
    <w:rsid w:val="00573E07"/>
    <w:rsid w:val="006465C0"/>
    <w:rsid w:val="00827567"/>
    <w:rsid w:val="00A840B6"/>
    <w:rsid w:val="00C84D3E"/>
    <w:rsid w:val="00E34286"/>
    <w:rsid w:val="00F9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4C74328284A578804EE8FD9F37FDB">
    <w:name w:val="E164C74328284A578804EE8FD9F37FDB"/>
  </w:style>
  <w:style w:type="paragraph" w:customStyle="1" w:styleId="A3AFE81212914575AFE5F4089A9B57CD">
    <w:name w:val="A3AFE81212914575AFE5F4089A9B57CD"/>
  </w:style>
  <w:style w:type="paragraph" w:customStyle="1" w:styleId="34205226425545CCA6D75FFCA73EF24D">
    <w:name w:val="34205226425545CCA6D75FFCA73EF24D"/>
  </w:style>
  <w:style w:type="paragraph" w:customStyle="1" w:styleId="FC297CBE75A2445EAA0AB9939D211E1F">
    <w:name w:val="FC297CBE75A2445EAA0AB9939D211E1F"/>
  </w:style>
  <w:style w:type="paragraph" w:customStyle="1" w:styleId="D2C4F61D324B47FEB4629DFD7F06D1F5">
    <w:name w:val="D2C4F61D324B47FEB4629DFD7F06D1F5"/>
  </w:style>
  <w:style w:type="paragraph" w:customStyle="1" w:styleId="9E189593B0DB4102816E20F87FDA9DAC">
    <w:name w:val="9E189593B0DB4102816E20F87FDA9DAC"/>
  </w:style>
  <w:style w:type="paragraph" w:customStyle="1" w:styleId="77040DD36FC34D5B969969C8C9006AE2">
    <w:name w:val="77040DD36FC34D5B969969C8C9006AE2"/>
  </w:style>
  <w:style w:type="paragraph" w:customStyle="1" w:styleId="7B77A18CEBBE4310A7AE18D20FA6562C">
    <w:name w:val="7B77A18CEBBE4310A7AE18D20FA6562C"/>
  </w:style>
  <w:style w:type="paragraph" w:customStyle="1" w:styleId="21DC135990D54EB1BA19EF9D6C5402FC">
    <w:name w:val="21DC135990D54EB1BA19EF9D6C5402FC"/>
  </w:style>
  <w:style w:type="paragraph" w:customStyle="1" w:styleId="B750E7FF4775460BA02EBDB1D6A2AA0C">
    <w:name w:val="B750E7FF4775460BA02EBDB1D6A2AA0C"/>
  </w:style>
  <w:style w:type="paragraph" w:customStyle="1" w:styleId="4FC5D59C5C994A85BDAD92883E1FE295">
    <w:name w:val="4FC5D59C5C994A85BDAD92883E1FE295"/>
  </w:style>
  <w:style w:type="paragraph" w:customStyle="1" w:styleId="11D0826142D84EE19DC3F14C3E53EED3">
    <w:name w:val="11D0826142D84EE19DC3F14C3E53EED3"/>
  </w:style>
  <w:style w:type="paragraph" w:customStyle="1" w:styleId="8686490AFDE0450DB8935DBD3FEED450">
    <w:name w:val="8686490AFDE0450DB8935DBD3FEED450"/>
  </w:style>
  <w:style w:type="paragraph" w:customStyle="1" w:styleId="CFA5A5B5A63B4B11A5F4971138107C3B">
    <w:name w:val="CFA5A5B5A63B4B11A5F4971138107C3B"/>
  </w:style>
  <w:style w:type="paragraph" w:customStyle="1" w:styleId="E0886971F78B48F082E17B18841728DC">
    <w:name w:val="E0886971F78B48F082E17B18841728DC"/>
  </w:style>
  <w:style w:type="paragraph" w:customStyle="1" w:styleId="D1929D22873E45C7947C65CBEC218CBB">
    <w:name w:val="D1929D22873E45C7947C65CBEC218CBB"/>
  </w:style>
  <w:style w:type="paragraph" w:customStyle="1" w:styleId="7C3B70A2D3B44C809B71E1F96D9C175F">
    <w:name w:val="7C3B70A2D3B44C809B71E1F96D9C175F"/>
  </w:style>
  <w:style w:type="paragraph" w:customStyle="1" w:styleId="668069BAF8294706B350E2E082F34630">
    <w:name w:val="668069BAF8294706B350E2E082F34630"/>
  </w:style>
  <w:style w:type="paragraph" w:customStyle="1" w:styleId="EDC2A7A443A444D388B9DB9424F439BC">
    <w:name w:val="EDC2A7A443A444D388B9DB9424F439BC"/>
  </w:style>
  <w:style w:type="paragraph" w:customStyle="1" w:styleId="66000A83752345F9960683385543BEA5">
    <w:name w:val="66000A83752345F9960683385543BEA5"/>
  </w:style>
  <w:style w:type="paragraph" w:customStyle="1" w:styleId="BDE9E8AE3C794E56A99115D72A43ED4C">
    <w:name w:val="BDE9E8AE3C794E56A99115D72A43ED4C"/>
  </w:style>
  <w:style w:type="paragraph" w:customStyle="1" w:styleId="33B5AC7D0CCD4334B46B1DBC7E1DDE37">
    <w:name w:val="33B5AC7D0CCD4334B46B1DBC7E1DDE37"/>
  </w:style>
  <w:style w:type="paragraph" w:customStyle="1" w:styleId="50E65B932D9544248CDB7902A8F3C338">
    <w:name w:val="50E65B932D9544248CDB7902A8F3C338"/>
  </w:style>
  <w:style w:type="paragraph" w:customStyle="1" w:styleId="EE7588D3282142C08FDD83E1EC792546">
    <w:name w:val="EE7588D3282142C08FDD83E1EC792546"/>
  </w:style>
  <w:style w:type="paragraph" w:customStyle="1" w:styleId="7F905BA4F31846D4BBC9661C9D0D50ED">
    <w:name w:val="7F905BA4F31846D4BBC9661C9D0D50ED"/>
  </w:style>
  <w:style w:type="paragraph" w:customStyle="1" w:styleId="BDA6B19934C84D09891200EB3FBA6654">
    <w:name w:val="BDA6B19934C84D09891200EB3FBA6654"/>
  </w:style>
  <w:style w:type="paragraph" w:customStyle="1" w:styleId="F068AC90765A4DB4BE8992A8A2728D0D">
    <w:name w:val="F068AC90765A4DB4BE8992A8A2728D0D"/>
  </w:style>
  <w:style w:type="paragraph" w:customStyle="1" w:styleId="6531CF681A9C416F85E7AF02FAE8C231">
    <w:name w:val="6531CF681A9C416F85E7AF02FAE8C231"/>
  </w:style>
  <w:style w:type="paragraph" w:customStyle="1" w:styleId="37B96EF9DE58462A9D5B647FA57CEF4D">
    <w:name w:val="37B96EF9DE58462A9D5B647FA57CEF4D"/>
  </w:style>
  <w:style w:type="paragraph" w:customStyle="1" w:styleId="6D208387CD8D4BCEB8EDFC57F317E6B2">
    <w:name w:val="6D208387CD8D4BCEB8EDFC57F317E6B2"/>
  </w:style>
  <w:style w:type="paragraph" w:customStyle="1" w:styleId="FA9EA58684DE46F49A3396F19114BF26">
    <w:name w:val="FA9EA58684DE46F49A3396F19114BF26"/>
  </w:style>
  <w:style w:type="paragraph" w:customStyle="1" w:styleId="4CF7C16254FF455B8FF91503F785213C">
    <w:name w:val="4CF7C16254FF455B8FF91503F785213C"/>
  </w:style>
  <w:style w:type="paragraph" w:customStyle="1" w:styleId="15B6137836E6488E9D7D810A3C2F6BAC">
    <w:name w:val="15B6137836E6488E9D7D810A3C2F6BAC"/>
  </w:style>
  <w:style w:type="paragraph" w:customStyle="1" w:styleId="7977C58AB6A64A2CB1F9FA69BB83AD7F">
    <w:name w:val="7977C58AB6A64A2CB1F9FA69BB83AD7F"/>
    <w:rsid w:val="00E34286"/>
  </w:style>
  <w:style w:type="paragraph" w:customStyle="1" w:styleId="495B04D0C2AD44118E6B66DF593B2AC0">
    <w:name w:val="495B04D0C2AD44118E6B66DF593B2AC0"/>
    <w:rsid w:val="00E34286"/>
  </w:style>
  <w:style w:type="paragraph" w:customStyle="1" w:styleId="1438CA8214404B33BFC4550B204B28A1">
    <w:name w:val="1438CA8214404B33BFC4550B204B28A1"/>
    <w:rsid w:val="00E34286"/>
  </w:style>
  <w:style w:type="paragraph" w:customStyle="1" w:styleId="F03750F2DDE34D30A7B3CC70E63B1406">
    <w:name w:val="F03750F2DDE34D30A7B3CC70E63B1406"/>
    <w:rsid w:val="00E34286"/>
  </w:style>
  <w:style w:type="paragraph" w:customStyle="1" w:styleId="DCA7F5307268456D9F2F393EA6120CD4">
    <w:name w:val="DCA7F5307268456D9F2F393EA6120CD4"/>
    <w:rsid w:val="00E34286"/>
  </w:style>
  <w:style w:type="paragraph" w:customStyle="1" w:styleId="654D9C7B203E49468AF28C8315FF99C5">
    <w:name w:val="654D9C7B203E49468AF28C8315FF99C5"/>
    <w:rsid w:val="00E34286"/>
  </w:style>
  <w:style w:type="paragraph" w:customStyle="1" w:styleId="DCB33F414D4F42CCA8AE0D2ACC9090F4">
    <w:name w:val="DCB33F414D4F42CCA8AE0D2ACC9090F4"/>
    <w:rsid w:val="00E34286"/>
  </w:style>
  <w:style w:type="paragraph" w:customStyle="1" w:styleId="0B2AC9F870CE443CA6B69463D8A4DF37">
    <w:name w:val="0B2AC9F870CE443CA6B69463D8A4DF37"/>
    <w:rsid w:val="00E34286"/>
  </w:style>
  <w:style w:type="paragraph" w:customStyle="1" w:styleId="02766D445C5249438EAA77A999100E88">
    <w:name w:val="02766D445C5249438EAA77A999100E88"/>
    <w:rsid w:val="00E34286"/>
  </w:style>
  <w:style w:type="paragraph" w:customStyle="1" w:styleId="7BF9D2119C1E4511A10DA9CBA2E35D84">
    <w:name w:val="7BF9D2119C1E4511A10DA9CBA2E35D84"/>
    <w:rsid w:val="00E34286"/>
  </w:style>
  <w:style w:type="paragraph" w:customStyle="1" w:styleId="D23A91D3DF2145B0AEC9B8FCEC49773B">
    <w:name w:val="D23A91D3DF2145B0AEC9B8FCEC49773B"/>
    <w:rsid w:val="00300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3F763-A4E0-46D5-9613-3BDC2DEE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287</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Omari Chatman</dc:creator>
  <cp:keywords/>
  <cp:lastModifiedBy>Chatman, Omari</cp:lastModifiedBy>
  <cp:revision>15</cp:revision>
  <cp:lastPrinted>2018-05-08T18:27:00Z</cp:lastPrinted>
  <dcterms:created xsi:type="dcterms:W3CDTF">2018-03-26T02:54:00Z</dcterms:created>
  <dcterms:modified xsi:type="dcterms:W3CDTF">2018-09-18T23:40:00Z</dcterms:modified>
  <cp:version/>
</cp:coreProperties>
</file>